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C625" w14:textId="65F7F54F" w:rsidR="00816216" w:rsidRPr="00550A33" w:rsidRDefault="00614DD6" w:rsidP="00141A4C">
      <w:pPr>
        <w:pStyle w:val="Title"/>
        <w:rPr>
          <w:color w:val="000000" w:themeColor="text1"/>
          <w:sz w:val="32"/>
          <w:szCs w:val="32"/>
        </w:rPr>
      </w:pPr>
      <w:r w:rsidRPr="00550A33">
        <w:rPr>
          <w:color w:val="000000" w:themeColor="text1"/>
          <w:sz w:val="32"/>
          <w:szCs w:val="32"/>
        </w:rPr>
        <w:t>David Gorin</w:t>
      </w:r>
    </w:p>
    <w:p w14:paraId="4A5AF822" w14:textId="16F37AF4" w:rsidR="006C7985" w:rsidRPr="00550A33" w:rsidRDefault="00E62A15" w:rsidP="00E5067E">
      <w:pPr>
        <w:spacing w:after="0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224-334-5706</w:t>
      </w:r>
      <w:r w:rsidR="00141A4C" w:rsidRPr="00550A33">
        <w:rPr>
          <w:color w:val="000000" w:themeColor="text1"/>
          <w:sz w:val="20"/>
          <w:szCs w:val="20"/>
        </w:rPr>
        <w:t> | </w:t>
      </w:r>
      <w:hyperlink r:id="rId8" w:history="1">
        <w:r w:rsidR="006C7985" w:rsidRPr="00550A33">
          <w:rPr>
            <w:rStyle w:val="Hyperlink"/>
            <w:sz w:val="20"/>
            <w:szCs w:val="20"/>
          </w:rPr>
          <w:t>davidgorin03@gmail.com</w:t>
        </w:r>
      </w:hyperlink>
      <w:r w:rsidR="000E6069">
        <w:rPr>
          <w:rStyle w:val="Hyperlink"/>
          <w:sz w:val="20"/>
          <w:szCs w:val="20"/>
        </w:rPr>
        <w:t xml:space="preserve"> | https://david=gorin.com</w:t>
      </w:r>
    </w:p>
    <w:p w14:paraId="4D955B95" w14:textId="4D301FCB" w:rsidR="006C7985" w:rsidRPr="00550A33" w:rsidRDefault="006C7985" w:rsidP="00E5067E">
      <w:pPr>
        <w:spacing w:after="0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Hard-working and fast-learning student looking for an internship in Software Development. </w:t>
      </w:r>
    </w:p>
    <w:sdt>
      <w:sdtPr>
        <w:rPr>
          <w:color w:val="000000" w:themeColor="text1"/>
          <w:sz w:val="20"/>
          <w:szCs w:val="20"/>
        </w:rPr>
        <w:alias w:val="Education:"/>
        <w:tag w:val="Education:"/>
        <w:id w:val="807127995"/>
        <w:placeholder>
          <w:docPart w:val="41184F5C8505420B9286B3D0F94C99C0"/>
        </w:placeholder>
        <w:temporary/>
        <w:showingPlcHdr/>
        <w15:appearance w15:val="hidden"/>
      </w:sdtPr>
      <w:sdtContent>
        <w:p w14:paraId="27580E2D" w14:textId="77777777" w:rsidR="006270A9" w:rsidRPr="00550A33" w:rsidRDefault="009D5933">
          <w:pPr>
            <w:pStyle w:val="Heading1"/>
            <w:rPr>
              <w:color w:val="000000" w:themeColor="text1"/>
              <w:sz w:val="20"/>
              <w:szCs w:val="20"/>
            </w:rPr>
          </w:pPr>
          <w:r w:rsidRPr="00550A33">
            <w:rPr>
              <w:color w:val="000000" w:themeColor="text1"/>
              <w:sz w:val="20"/>
              <w:szCs w:val="20"/>
            </w:rPr>
            <w:t>Education</w:t>
          </w:r>
        </w:p>
      </w:sdtContent>
    </w:sdt>
    <w:p w14:paraId="78248FC3" w14:textId="7108281B" w:rsidR="006270A9" w:rsidRPr="00550A33" w:rsidRDefault="00E62A15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BA Computer Science </w:t>
      </w:r>
      <w:r w:rsidR="009D5933" w:rsidRPr="00550A33">
        <w:rPr>
          <w:color w:val="000000" w:themeColor="text1"/>
          <w:sz w:val="20"/>
          <w:szCs w:val="20"/>
        </w:rPr>
        <w:t>| </w:t>
      </w:r>
      <w:r w:rsidR="00233B77" w:rsidRPr="00550A33">
        <w:rPr>
          <w:color w:val="000000" w:themeColor="text1"/>
          <w:sz w:val="20"/>
          <w:szCs w:val="20"/>
        </w:rPr>
        <w:t>AUGust 2021</w:t>
      </w:r>
      <w:proofErr w:type="gramStart"/>
      <w:r w:rsidR="00614DD6" w:rsidRPr="00550A33">
        <w:rPr>
          <w:color w:val="000000" w:themeColor="text1"/>
          <w:sz w:val="20"/>
          <w:szCs w:val="20"/>
        </w:rPr>
        <w:t>-(</w:t>
      </w:r>
      <w:proofErr w:type="gramEnd"/>
      <w:r w:rsidR="00614DD6" w:rsidRPr="00550A33">
        <w:rPr>
          <w:color w:val="000000" w:themeColor="text1"/>
          <w:sz w:val="20"/>
          <w:szCs w:val="20"/>
        </w:rPr>
        <w:t>*in progress)</w:t>
      </w:r>
      <w:r w:rsidR="009D5933" w:rsidRPr="00550A33">
        <w:rPr>
          <w:color w:val="000000" w:themeColor="text1"/>
          <w:sz w:val="20"/>
          <w:szCs w:val="20"/>
        </w:rPr>
        <w:t>| </w:t>
      </w:r>
      <w:r w:rsidRPr="00550A33">
        <w:rPr>
          <w:color w:val="000000" w:themeColor="text1"/>
          <w:sz w:val="20"/>
          <w:szCs w:val="20"/>
        </w:rPr>
        <w:t>Georgia institute of Technology</w:t>
      </w:r>
    </w:p>
    <w:p w14:paraId="2DAC2D9E" w14:textId="4458AEAB" w:rsidR="006270A9" w:rsidRPr="00550A33" w:rsidRDefault="009D5933" w:rsidP="001B29CF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Major: </w:t>
      </w:r>
      <w:r w:rsidR="00E62A15" w:rsidRPr="00550A33">
        <w:rPr>
          <w:color w:val="000000" w:themeColor="text1"/>
          <w:sz w:val="20"/>
          <w:szCs w:val="20"/>
        </w:rPr>
        <w:t>Computer Science</w:t>
      </w:r>
    </w:p>
    <w:p w14:paraId="41F2F7FE" w14:textId="4E0B48F8" w:rsidR="00F7733E" w:rsidRPr="00550A33" w:rsidRDefault="00F7733E" w:rsidP="00F7733E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GPA: </w:t>
      </w:r>
      <w:r w:rsidR="005A439C">
        <w:rPr>
          <w:color w:val="000000" w:themeColor="text1"/>
          <w:sz w:val="20"/>
          <w:szCs w:val="20"/>
        </w:rPr>
        <w:t>3.96</w:t>
      </w:r>
    </w:p>
    <w:p w14:paraId="2D979801" w14:textId="06FA4FC2" w:rsidR="00F7733E" w:rsidRPr="00550A33" w:rsidRDefault="00F7733E" w:rsidP="00F7733E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CLASSES TAKEN</w:t>
      </w:r>
    </w:p>
    <w:p w14:paraId="2BAF1B0F" w14:textId="0E8F61C2" w:rsidR="00F7733E" w:rsidRPr="00550A33" w:rsidRDefault="00F7733E" w:rsidP="00F7733E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Object Oriented Programming</w:t>
      </w:r>
      <w:r w:rsidR="004E3510">
        <w:rPr>
          <w:color w:val="000000" w:themeColor="text1"/>
          <w:sz w:val="20"/>
          <w:szCs w:val="20"/>
        </w:rPr>
        <w:t xml:space="preserve"> &amp; Design</w:t>
      </w:r>
    </w:p>
    <w:p w14:paraId="2B95C5AC" w14:textId="5C8D523B" w:rsidR="00F7733E" w:rsidRPr="00550A33" w:rsidRDefault="00F7733E" w:rsidP="00F7733E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Data Structures and Algorithms</w:t>
      </w:r>
    </w:p>
    <w:p w14:paraId="34988FF4" w14:textId="11436992" w:rsidR="00F7733E" w:rsidRPr="00550A33" w:rsidRDefault="00F7733E" w:rsidP="00F7733E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Discrete Math</w:t>
      </w:r>
      <w:r w:rsidR="004E3510">
        <w:rPr>
          <w:color w:val="000000" w:themeColor="text1"/>
          <w:sz w:val="20"/>
          <w:szCs w:val="20"/>
        </w:rPr>
        <w:t>ematics</w:t>
      </w:r>
    </w:p>
    <w:p w14:paraId="602FB8E9" w14:textId="6A265ECB" w:rsidR="00F7733E" w:rsidRPr="00550A33" w:rsidRDefault="00F7733E" w:rsidP="00F7733E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Linear Algebra</w:t>
      </w:r>
    </w:p>
    <w:p w14:paraId="2EBCAEE6" w14:textId="2E24328F" w:rsidR="006270A9" w:rsidRPr="00550A33" w:rsidRDefault="006C7985">
      <w:pPr>
        <w:pStyle w:val="Heading1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Technical Skills</w:t>
      </w:r>
    </w:p>
    <w:p w14:paraId="178E7078" w14:textId="44C2882E" w:rsidR="006270A9" w:rsidRPr="00550A33" w:rsidRDefault="006C7985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Languages</w:t>
      </w:r>
    </w:p>
    <w:p w14:paraId="0A6C1726" w14:textId="53457B50" w:rsidR="00F7733E" w:rsidRPr="00550A33" w:rsidRDefault="001F6898" w:rsidP="006C7985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Proficient in </w:t>
      </w:r>
      <w:r w:rsidR="006C7985" w:rsidRPr="00550A33">
        <w:rPr>
          <w:color w:val="000000" w:themeColor="text1"/>
          <w:sz w:val="20"/>
          <w:szCs w:val="20"/>
        </w:rPr>
        <w:t>Java, C++</w:t>
      </w:r>
      <w:r w:rsidR="00A93C77">
        <w:rPr>
          <w:color w:val="000000" w:themeColor="text1"/>
          <w:sz w:val="20"/>
          <w:szCs w:val="20"/>
        </w:rPr>
        <w:t>, JavaScript</w:t>
      </w:r>
    </w:p>
    <w:p w14:paraId="073D82C0" w14:textId="2FA323BA" w:rsidR="001F6898" w:rsidRPr="00550A33" w:rsidRDefault="001F6898" w:rsidP="006C7985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Familiar with </w:t>
      </w:r>
      <w:proofErr w:type="gramStart"/>
      <w:r w:rsidRPr="00550A33">
        <w:rPr>
          <w:color w:val="000000" w:themeColor="text1"/>
          <w:sz w:val="20"/>
          <w:szCs w:val="20"/>
        </w:rPr>
        <w:t>Python,,</w:t>
      </w:r>
      <w:proofErr w:type="gramEnd"/>
      <w:r w:rsidRPr="00550A33">
        <w:rPr>
          <w:color w:val="000000" w:themeColor="text1"/>
          <w:sz w:val="20"/>
          <w:szCs w:val="20"/>
        </w:rPr>
        <w:t xml:space="preserve"> XML </w:t>
      </w:r>
    </w:p>
    <w:p w14:paraId="224596C2" w14:textId="5AC3058B" w:rsidR="00A93C77" w:rsidRPr="00A93C77" w:rsidRDefault="001F6898" w:rsidP="00A93C77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Software &amp; Technology</w:t>
      </w:r>
    </w:p>
    <w:p w14:paraId="42B1C8ED" w14:textId="06B88961" w:rsidR="00614DD6" w:rsidRDefault="001F6898" w:rsidP="001F6898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Platforms: MS Windows, Linux</w:t>
      </w:r>
    </w:p>
    <w:p w14:paraId="707B0695" w14:textId="3D0583EF" w:rsidR="00A93C77" w:rsidRPr="00550A33" w:rsidRDefault="00A93C77" w:rsidP="001F6898">
      <w:pPr>
        <w:pStyle w:val="ListBulle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Libraries/Frameworks: </w:t>
      </w:r>
      <w:proofErr w:type="gramStart"/>
      <w:r>
        <w:rPr>
          <w:color w:val="000000" w:themeColor="text1"/>
          <w:sz w:val="20"/>
          <w:szCs w:val="20"/>
        </w:rPr>
        <w:t>ROS(</w:t>
      </w:r>
      <w:proofErr w:type="gramEnd"/>
      <w:r>
        <w:rPr>
          <w:color w:val="000000" w:themeColor="text1"/>
          <w:sz w:val="20"/>
          <w:szCs w:val="20"/>
        </w:rPr>
        <w:t>Robot Operating System), React.js</w:t>
      </w:r>
    </w:p>
    <w:p w14:paraId="1F783374" w14:textId="187D86DD" w:rsidR="001F6898" w:rsidRPr="00550A33" w:rsidRDefault="001F6898" w:rsidP="001F6898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Development Tools</w:t>
      </w:r>
    </w:p>
    <w:p w14:paraId="1901D8C1" w14:textId="05769989" w:rsidR="001F6898" w:rsidRPr="00FA3CD5" w:rsidRDefault="001F6898" w:rsidP="00FA3CD5">
      <w:pPr>
        <w:pStyle w:val="ListBullet"/>
        <w:numPr>
          <w:ilvl w:val="1"/>
          <w:numId w:val="21"/>
        </w:numPr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Proficient in IntelliJ</w:t>
      </w:r>
      <w:r w:rsidR="00FA3CD5">
        <w:rPr>
          <w:color w:val="000000" w:themeColor="text1"/>
          <w:sz w:val="20"/>
          <w:szCs w:val="20"/>
        </w:rPr>
        <w:t xml:space="preserve">, </w:t>
      </w:r>
      <w:r w:rsidR="00097AE7">
        <w:rPr>
          <w:color w:val="000000" w:themeColor="text1"/>
          <w:sz w:val="20"/>
          <w:szCs w:val="20"/>
        </w:rPr>
        <w:t>J</w:t>
      </w:r>
      <w:r w:rsidR="00FA3CD5">
        <w:rPr>
          <w:color w:val="000000" w:themeColor="text1"/>
          <w:sz w:val="20"/>
          <w:szCs w:val="20"/>
        </w:rPr>
        <w:t>u</w:t>
      </w:r>
      <w:r w:rsidR="00097AE7">
        <w:rPr>
          <w:color w:val="000000" w:themeColor="text1"/>
          <w:sz w:val="20"/>
          <w:szCs w:val="20"/>
        </w:rPr>
        <w:t>nit</w:t>
      </w:r>
      <w:r w:rsidR="00FA3CD5">
        <w:rPr>
          <w:color w:val="000000" w:themeColor="text1"/>
          <w:sz w:val="20"/>
          <w:szCs w:val="20"/>
        </w:rPr>
        <w:t xml:space="preserve">, </w:t>
      </w:r>
      <w:r w:rsidR="000828C0" w:rsidRPr="00FA3CD5">
        <w:rPr>
          <w:color w:val="000000" w:themeColor="text1"/>
          <w:sz w:val="20"/>
          <w:szCs w:val="20"/>
        </w:rPr>
        <w:t>Visual Studio</w:t>
      </w:r>
      <w:r w:rsidR="00FA3CD5" w:rsidRPr="00FA3CD5">
        <w:rPr>
          <w:color w:val="000000" w:themeColor="text1"/>
          <w:sz w:val="20"/>
          <w:szCs w:val="20"/>
        </w:rPr>
        <w:t xml:space="preserve"> Code</w:t>
      </w:r>
      <w:r w:rsidR="007F7461">
        <w:rPr>
          <w:color w:val="000000" w:themeColor="text1"/>
          <w:sz w:val="20"/>
          <w:szCs w:val="20"/>
        </w:rPr>
        <w:t xml:space="preserve">, and </w:t>
      </w:r>
      <w:proofErr w:type="spellStart"/>
      <w:r w:rsidR="007F7461">
        <w:rPr>
          <w:color w:val="000000" w:themeColor="text1"/>
          <w:sz w:val="20"/>
          <w:szCs w:val="20"/>
        </w:rPr>
        <w:t>JupyterLab</w:t>
      </w:r>
      <w:proofErr w:type="spellEnd"/>
    </w:p>
    <w:p w14:paraId="2DE4A12A" w14:textId="7D1A8E79" w:rsidR="00614DD6" w:rsidRDefault="000828C0" w:rsidP="00614DD6">
      <w:pPr>
        <w:pStyle w:val="Heading1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Experience</w:t>
      </w:r>
    </w:p>
    <w:p w14:paraId="05BAD1C6" w14:textId="0A245AB0" w:rsidR="009632B3" w:rsidRDefault="009632B3" w:rsidP="00614DD6">
      <w:pPr>
        <w:pStyle w:val="Heading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DATA SCIENCE INTERN | ABBVIE | JUNE 2022 – AUGUST 2022</w:t>
      </w:r>
    </w:p>
    <w:p w14:paraId="347F9117" w14:textId="74031A42" w:rsidR="009632B3" w:rsidRDefault="009632B3" w:rsidP="009632B3">
      <w:pPr>
        <w:pStyle w:val="ListBullet"/>
        <w:rPr>
          <w:color w:val="000000" w:themeColor="accent1"/>
          <w:sz w:val="20"/>
          <w:szCs w:val="20"/>
        </w:rPr>
      </w:pPr>
      <w:r>
        <w:rPr>
          <w:color w:val="000000" w:themeColor="accent1"/>
          <w:sz w:val="20"/>
          <w:szCs w:val="20"/>
        </w:rPr>
        <w:t>Improved the efficiency of a function that was used for data processing</w:t>
      </w:r>
    </w:p>
    <w:p w14:paraId="3613544E" w14:textId="6B75F07B" w:rsidR="009632B3" w:rsidRDefault="007F7461" w:rsidP="009632B3">
      <w:pPr>
        <w:pStyle w:val="ListBullet"/>
        <w:rPr>
          <w:color w:val="000000" w:themeColor="accent1"/>
          <w:sz w:val="20"/>
          <w:szCs w:val="20"/>
        </w:rPr>
      </w:pPr>
      <w:r>
        <w:rPr>
          <w:color w:val="000000" w:themeColor="accent1"/>
          <w:sz w:val="20"/>
          <w:szCs w:val="20"/>
        </w:rPr>
        <w:t xml:space="preserve">Utilized ML techniques to tune the parameters of an </w:t>
      </w:r>
      <w:proofErr w:type="spellStart"/>
      <w:r>
        <w:rPr>
          <w:color w:val="000000" w:themeColor="accent1"/>
          <w:sz w:val="20"/>
          <w:szCs w:val="20"/>
        </w:rPr>
        <w:t>XGBoost</w:t>
      </w:r>
      <w:proofErr w:type="spellEnd"/>
      <w:r>
        <w:rPr>
          <w:color w:val="000000" w:themeColor="accent1"/>
          <w:sz w:val="20"/>
          <w:szCs w:val="20"/>
        </w:rPr>
        <w:t xml:space="preserve"> classification model</w:t>
      </w:r>
    </w:p>
    <w:p w14:paraId="269796CC" w14:textId="58FDBEA7" w:rsidR="007F7461" w:rsidRPr="00550A33" w:rsidRDefault="007F7461" w:rsidP="009632B3">
      <w:pPr>
        <w:pStyle w:val="ListBullet"/>
        <w:rPr>
          <w:color w:val="000000" w:themeColor="accent1"/>
          <w:sz w:val="20"/>
          <w:szCs w:val="20"/>
        </w:rPr>
      </w:pPr>
      <w:r>
        <w:rPr>
          <w:color w:val="000000" w:themeColor="accent1"/>
          <w:sz w:val="20"/>
          <w:szCs w:val="20"/>
        </w:rPr>
        <w:t xml:space="preserve">Transformed input data using SQL and Python in </w:t>
      </w:r>
      <w:proofErr w:type="spellStart"/>
      <w:r>
        <w:rPr>
          <w:color w:val="000000" w:themeColor="accent1"/>
          <w:sz w:val="20"/>
          <w:szCs w:val="20"/>
        </w:rPr>
        <w:t>JupyterLab</w:t>
      </w:r>
      <w:proofErr w:type="spellEnd"/>
    </w:p>
    <w:p w14:paraId="4035C29D" w14:textId="1204B702" w:rsidR="00D83DD0" w:rsidRPr="00550A33" w:rsidRDefault="00D83DD0" w:rsidP="00D83DD0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 xml:space="preserve">Robojackets </w:t>
      </w:r>
      <w:r w:rsidR="000828C0" w:rsidRPr="00550A33">
        <w:rPr>
          <w:color w:val="000000" w:themeColor="text1"/>
          <w:sz w:val="20"/>
          <w:szCs w:val="20"/>
        </w:rPr>
        <w:t>Software team</w:t>
      </w:r>
      <w:r w:rsidRPr="00550A33">
        <w:rPr>
          <w:color w:val="000000" w:themeColor="text1"/>
          <w:sz w:val="20"/>
          <w:szCs w:val="20"/>
        </w:rPr>
        <w:t> | Robojackets | September 2021</w:t>
      </w:r>
      <w:proofErr w:type="gramStart"/>
      <w:r w:rsidRPr="00550A33">
        <w:rPr>
          <w:color w:val="000000" w:themeColor="text1"/>
          <w:sz w:val="20"/>
          <w:szCs w:val="20"/>
        </w:rPr>
        <w:t>-(</w:t>
      </w:r>
      <w:proofErr w:type="gramEnd"/>
      <w:r w:rsidRPr="00550A33">
        <w:rPr>
          <w:color w:val="000000" w:themeColor="text1"/>
          <w:sz w:val="20"/>
          <w:szCs w:val="20"/>
        </w:rPr>
        <w:t>*in progress)</w:t>
      </w:r>
    </w:p>
    <w:p w14:paraId="71C4AF51" w14:textId="33A02A5D" w:rsidR="000828C0" w:rsidRPr="00550A33" w:rsidRDefault="000828C0" w:rsidP="000828C0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>Wrote software design documents, reviewed with the team, and proposed a schedule</w:t>
      </w:r>
    </w:p>
    <w:p w14:paraId="2186BA4D" w14:textId="3FADB2E4" w:rsidR="000828C0" w:rsidRPr="00550A33" w:rsidRDefault="000828C0" w:rsidP="000828C0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>Developed new features</w:t>
      </w:r>
      <w:r w:rsidR="00097AE7">
        <w:rPr>
          <w:color w:val="000000" w:themeColor="accent1"/>
          <w:sz w:val="20"/>
          <w:szCs w:val="20"/>
        </w:rPr>
        <w:t xml:space="preserve"> for a more </w:t>
      </w:r>
      <w:r w:rsidRPr="00550A33">
        <w:rPr>
          <w:color w:val="000000" w:themeColor="accent1"/>
          <w:sz w:val="20"/>
          <w:szCs w:val="20"/>
        </w:rPr>
        <w:t>realistic simulation of the robot’s sensor readings</w:t>
      </w:r>
    </w:p>
    <w:p w14:paraId="08F6CD94" w14:textId="7013E995" w:rsidR="00C36501" w:rsidRPr="00550A33" w:rsidRDefault="00550A33" w:rsidP="000828C0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>Utilized the debugging process to fix bugs in various nodes such as the localization node</w:t>
      </w:r>
    </w:p>
    <w:p w14:paraId="60E082D4" w14:textId="7BE0EF5F" w:rsidR="000828C0" w:rsidRPr="00550A33" w:rsidRDefault="000828C0" w:rsidP="000828C0">
      <w:pPr>
        <w:pStyle w:val="Heading2"/>
        <w:rPr>
          <w:sz w:val="20"/>
          <w:szCs w:val="20"/>
        </w:rPr>
      </w:pPr>
      <w:r w:rsidRPr="00550A33">
        <w:rPr>
          <w:sz w:val="20"/>
          <w:szCs w:val="20"/>
        </w:rPr>
        <w:t>Vertically Integrated Projects | ACT Driving Lab | January 2022</w:t>
      </w:r>
      <w:proofErr w:type="gramStart"/>
      <w:r w:rsidRPr="00550A33">
        <w:rPr>
          <w:sz w:val="20"/>
          <w:szCs w:val="20"/>
        </w:rPr>
        <w:t>-(</w:t>
      </w:r>
      <w:proofErr w:type="gramEnd"/>
      <w:r w:rsidRPr="00550A33">
        <w:rPr>
          <w:sz w:val="20"/>
          <w:szCs w:val="20"/>
        </w:rPr>
        <w:t>*in progress)</w:t>
      </w:r>
    </w:p>
    <w:p w14:paraId="41D696C2" w14:textId="46F4DC8F" w:rsidR="00C36501" w:rsidRPr="00550A33" w:rsidRDefault="000828C0" w:rsidP="00C36501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 xml:space="preserve">Aided in the </w:t>
      </w:r>
      <w:r w:rsidR="00C36501" w:rsidRPr="00550A33">
        <w:rPr>
          <w:color w:val="000000" w:themeColor="accent1"/>
          <w:sz w:val="20"/>
          <w:szCs w:val="20"/>
        </w:rPr>
        <w:t>calibration</w:t>
      </w:r>
      <w:r w:rsidRPr="00550A33">
        <w:rPr>
          <w:color w:val="000000" w:themeColor="accent1"/>
          <w:sz w:val="20"/>
          <w:szCs w:val="20"/>
        </w:rPr>
        <w:t xml:space="preserve"> of an RL model of a roundabout using python and TensorFlow</w:t>
      </w:r>
    </w:p>
    <w:p w14:paraId="3ABE354A" w14:textId="72C4D7AE" w:rsidR="00550A33" w:rsidRPr="00550A33" w:rsidRDefault="00550A33" w:rsidP="00C36501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>Engaged in weekly team meetings to share progress and consolidate workload</w:t>
      </w:r>
    </w:p>
    <w:p w14:paraId="6A2DC32C" w14:textId="77777777" w:rsidR="000828C0" w:rsidRPr="00550A33" w:rsidRDefault="000828C0" w:rsidP="000828C0">
      <w:pPr>
        <w:pStyle w:val="ListBullet"/>
        <w:rPr>
          <w:color w:val="000000" w:themeColor="accent1"/>
          <w:sz w:val="20"/>
          <w:szCs w:val="20"/>
        </w:rPr>
      </w:pPr>
      <w:r w:rsidRPr="00550A33">
        <w:rPr>
          <w:color w:val="000000" w:themeColor="accent1"/>
          <w:sz w:val="20"/>
          <w:szCs w:val="20"/>
        </w:rPr>
        <w:t>Utilized matplotlib to animate completed model</w:t>
      </w:r>
    </w:p>
    <w:p w14:paraId="2F0054C1" w14:textId="0C4BC9AC" w:rsidR="006270A9" w:rsidRPr="00550A33" w:rsidRDefault="007F7461">
      <w:pPr>
        <w:pStyle w:val="Heading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Other </w:t>
      </w:r>
      <w:r w:rsidR="00614DD6" w:rsidRPr="00550A33">
        <w:rPr>
          <w:color w:val="000000" w:themeColor="text1"/>
          <w:sz w:val="20"/>
          <w:szCs w:val="20"/>
        </w:rPr>
        <w:t xml:space="preserve">Work </w:t>
      </w:r>
    </w:p>
    <w:p w14:paraId="3AC0495B" w14:textId="305FAAF2" w:rsidR="006270A9" w:rsidRPr="00550A33" w:rsidRDefault="005E520B">
      <w:pPr>
        <w:pStyle w:val="Heading2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Code Tutor</w:t>
      </w:r>
      <w:r w:rsidR="009D5933" w:rsidRPr="00550A33">
        <w:rPr>
          <w:color w:val="000000" w:themeColor="text1"/>
          <w:sz w:val="20"/>
          <w:szCs w:val="20"/>
        </w:rPr>
        <w:t> | </w:t>
      </w:r>
      <w:r w:rsidRPr="00550A33">
        <w:rPr>
          <w:color w:val="000000" w:themeColor="text1"/>
          <w:sz w:val="20"/>
          <w:szCs w:val="20"/>
        </w:rPr>
        <w:t>Code Ninjas</w:t>
      </w:r>
      <w:r w:rsidR="009D5933" w:rsidRPr="00550A33">
        <w:rPr>
          <w:color w:val="000000" w:themeColor="text1"/>
          <w:sz w:val="20"/>
          <w:szCs w:val="20"/>
        </w:rPr>
        <w:t> | </w:t>
      </w:r>
      <w:r w:rsidRPr="00550A33">
        <w:rPr>
          <w:color w:val="000000" w:themeColor="text1"/>
          <w:sz w:val="20"/>
          <w:szCs w:val="20"/>
        </w:rPr>
        <w:t>June 2021- August 2021</w:t>
      </w:r>
    </w:p>
    <w:p w14:paraId="7DCAE858" w14:textId="056B73AB" w:rsidR="006270A9" w:rsidRPr="00550A33" w:rsidRDefault="005E520B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Instructed children on coding assignments</w:t>
      </w:r>
    </w:p>
    <w:p w14:paraId="06410938" w14:textId="537AD172" w:rsidR="005E520B" w:rsidRPr="00550A33" w:rsidRDefault="005E520B">
      <w:pPr>
        <w:pStyle w:val="ListBullet"/>
        <w:rPr>
          <w:color w:val="000000" w:themeColor="text1"/>
          <w:sz w:val="20"/>
          <w:szCs w:val="20"/>
        </w:rPr>
      </w:pPr>
      <w:r w:rsidRPr="00550A33">
        <w:rPr>
          <w:color w:val="000000" w:themeColor="text1"/>
          <w:sz w:val="20"/>
          <w:szCs w:val="20"/>
        </w:rPr>
        <w:t>Conducted classes covering basics of coding</w:t>
      </w:r>
    </w:p>
    <w:p w14:paraId="461E9C7A" w14:textId="77777777" w:rsidR="00614DD6" w:rsidRPr="00550A33" w:rsidRDefault="00614DD6" w:rsidP="00614DD6">
      <w:pPr>
        <w:pStyle w:val="ListBullet"/>
        <w:numPr>
          <w:ilvl w:val="0"/>
          <w:numId w:val="0"/>
        </w:numPr>
        <w:ind w:left="216" w:hanging="216"/>
        <w:rPr>
          <w:sz w:val="20"/>
          <w:szCs w:val="20"/>
        </w:rPr>
      </w:pPr>
    </w:p>
    <w:p w14:paraId="4DE2E50A" w14:textId="2318373B" w:rsidR="005E520B" w:rsidRPr="00550A33" w:rsidRDefault="005E520B" w:rsidP="005E520B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</w:p>
    <w:sectPr w:rsidR="005E520B" w:rsidRPr="00550A33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D754" w14:textId="77777777" w:rsidR="009263AE" w:rsidRDefault="009263AE">
      <w:pPr>
        <w:spacing w:after="0"/>
      </w:pPr>
      <w:r>
        <w:separator/>
      </w:r>
    </w:p>
  </w:endnote>
  <w:endnote w:type="continuationSeparator" w:id="0">
    <w:p w14:paraId="06C4A5EA" w14:textId="77777777" w:rsidR="009263AE" w:rsidRDefault="00926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CA7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B9A9" w14:textId="77777777" w:rsidR="009263AE" w:rsidRDefault="009263AE">
      <w:pPr>
        <w:spacing w:after="0"/>
      </w:pPr>
      <w:r>
        <w:separator/>
      </w:r>
    </w:p>
  </w:footnote>
  <w:footnote w:type="continuationSeparator" w:id="0">
    <w:p w14:paraId="3E426037" w14:textId="77777777" w:rsidR="009263AE" w:rsidRDefault="009263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12B51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B237E7"/>
    <w:multiLevelType w:val="hybridMultilevel"/>
    <w:tmpl w:val="96AC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426258"/>
    <w:multiLevelType w:val="hybridMultilevel"/>
    <w:tmpl w:val="47D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7434DC"/>
    <w:multiLevelType w:val="hybridMultilevel"/>
    <w:tmpl w:val="479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0165AD"/>
    <w:multiLevelType w:val="hybridMultilevel"/>
    <w:tmpl w:val="F154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81631712">
    <w:abstractNumId w:val="9"/>
  </w:num>
  <w:num w:numId="2" w16cid:durableId="2059889115">
    <w:abstractNumId w:val="9"/>
    <w:lvlOverride w:ilvl="0">
      <w:startOverride w:val="1"/>
    </w:lvlOverride>
  </w:num>
  <w:num w:numId="3" w16cid:durableId="1481724700">
    <w:abstractNumId w:val="9"/>
    <w:lvlOverride w:ilvl="0">
      <w:startOverride w:val="1"/>
    </w:lvlOverride>
  </w:num>
  <w:num w:numId="4" w16cid:durableId="1597784432">
    <w:abstractNumId w:val="9"/>
    <w:lvlOverride w:ilvl="0">
      <w:startOverride w:val="1"/>
    </w:lvlOverride>
  </w:num>
  <w:num w:numId="5" w16cid:durableId="1378121656">
    <w:abstractNumId w:val="8"/>
  </w:num>
  <w:num w:numId="6" w16cid:durableId="662245180">
    <w:abstractNumId w:val="7"/>
  </w:num>
  <w:num w:numId="7" w16cid:durableId="1888374033">
    <w:abstractNumId w:val="6"/>
  </w:num>
  <w:num w:numId="8" w16cid:durableId="585961118">
    <w:abstractNumId w:val="5"/>
  </w:num>
  <w:num w:numId="9" w16cid:durableId="1359814016">
    <w:abstractNumId w:val="4"/>
  </w:num>
  <w:num w:numId="10" w16cid:durableId="456263928">
    <w:abstractNumId w:val="3"/>
  </w:num>
  <w:num w:numId="11" w16cid:durableId="34358688">
    <w:abstractNumId w:val="2"/>
  </w:num>
  <w:num w:numId="12" w16cid:durableId="954558144">
    <w:abstractNumId w:val="1"/>
  </w:num>
  <w:num w:numId="13" w16cid:durableId="1042828500">
    <w:abstractNumId w:val="0"/>
  </w:num>
  <w:num w:numId="14" w16cid:durableId="922370822">
    <w:abstractNumId w:val="15"/>
  </w:num>
  <w:num w:numId="15" w16cid:durableId="463815198">
    <w:abstractNumId w:val="19"/>
  </w:num>
  <w:num w:numId="16" w16cid:durableId="1211765566">
    <w:abstractNumId w:val="14"/>
  </w:num>
  <w:num w:numId="17" w16cid:durableId="1872573542">
    <w:abstractNumId w:val="18"/>
  </w:num>
  <w:num w:numId="18" w16cid:durableId="298414778">
    <w:abstractNumId w:val="11"/>
  </w:num>
  <w:num w:numId="19" w16cid:durableId="1830902511">
    <w:abstractNumId w:val="23"/>
  </w:num>
  <w:num w:numId="20" w16cid:durableId="563418771">
    <w:abstractNumId w:val="20"/>
  </w:num>
  <w:num w:numId="21" w16cid:durableId="749350765">
    <w:abstractNumId w:val="12"/>
  </w:num>
  <w:num w:numId="22" w16cid:durableId="89936131">
    <w:abstractNumId w:val="17"/>
  </w:num>
  <w:num w:numId="23" w16cid:durableId="919026482">
    <w:abstractNumId w:val="22"/>
  </w:num>
  <w:num w:numId="24" w16cid:durableId="677272687">
    <w:abstractNumId w:val="13"/>
  </w:num>
  <w:num w:numId="25" w16cid:durableId="2110394351">
    <w:abstractNumId w:val="16"/>
  </w:num>
  <w:num w:numId="26" w16cid:durableId="852383893">
    <w:abstractNumId w:val="10"/>
  </w:num>
  <w:num w:numId="27" w16cid:durableId="12216010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1148C"/>
    <w:rsid w:val="000828C0"/>
    <w:rsid w:val="00097AE7"/>
    <w:rsid w:val="000A4F59"/>
    <w:rsid w:val="000E6069"/>
    <w:rsid w:val="00141A4C"/>
    <w:rsid w:val="001B29CF"/>
    <w:rsid w:val="001F6898"/>
    <w:rsid w:val="00233B77"/>
    <w:rsid w:val="0028220F"/>
    <w:rsid w:val="00282E0B"/>
    <w:rsid w:val="00293330"/>
    <w:rsid w:val="002E5DE0"/>
    <w:rsid w:val="00356C14"/>
    <w:rsid w:val="004539EE"/>
    <w:rsid w:val="004C1351"/>
    <w:rsid w:val="004E3510"/>
    <w:rsid w:val="00550A33"/>
    <w:rsid w:val="005A439C"/>
    <w:rsid w:val="005E520B"/>
    <w:rsid w:val="00614DD6"/>
    <w:rsid w:val="00617B26"/>
    <w:rsid w:val="006270A9"/>
    <w:rsid w:val="00675956"/>
    <w:rsid w:val="00681034"/>
    <w:rsid w:val="006C7985"/>
    <w:rsid w:val="006D45AA"/>
    <w:rsid w:val="00730281"/>
    <w:rsid w:val="007F7461"/>
    <w:rsid w:val="00816216"/>
    <w:rsid w:val="00855900"/>
    <w:rsid w:val="00865209"/>
    <w:rsid w:val="0087734B"/>
    <w:rsid w:val="009263AE"/>
    <w:rsid w:val="009632B3"/>
    <w:rsid w:val="009D5933"/>
    <w:rsid w:val="00A93C77"/>
    <w:rsid w:val="00A9721A"/>
    <w:rsid w:val="00BD768D"/>
    <w:rsid w:val="00BE2FD5"/>
    <w:rsid w:val="00C36501"/>
    <w:rsid w:val="00C61F8E"/>
    <w:rsid w:val="00C745C8"/>
    <w:rsid w:val="00D83DD0"/>
    <w:rsid w:val="00E25370"/>
    <w:rsid w:val="00E5067E"/>
    <w:rsid w:val="00E62A15"/>
    <w:rsid w:val="00E83E4B"/>
    <w:rsid w:val="00F334D8"/>
    <w:rsid w:val="00F7733E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3B8A7"/>
  <w15:chartTrackingRefBased/>
  <w15:docId w15:val="{4BD7B33F-28D6-4326-9F32-70CA329E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0000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0000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00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0000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0000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i/>
      <w:iCs/>
      <w:color w:val="0000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83D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gorin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ivy\Downloads\tf02918880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184F5C8505420B9286B3D0F94C9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E8F3-2E8F-4192-99A5-090AC6BB2FF3}"/>
      </w:docPartPr>
      <w:docPartBody>
        <w:p w:rsidR="004E6B74" w:rsidRDefault="00C17034">
          <w:pPr>
            <w:pStyle w:val="41184F5C8505420B9286B3D0F94C99C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96"/>
    <w:rsid w:val="000514F0"/>
    <w:rsid w:val="001D29DF"/>
    <w:rsid w:val="001F4B0D"/>
    <w:rsid w:val="00396652"/>
    <w:rsid w:val="00413E1A"/>
    <w:rsid w:val="00425F8D"/>
    <w:rsid w:val="004E6B74"/>
    <w:rsid w:val="00674910"/>
    <w:rsid w:val="007E6C28"/>
    <w:rsid w:val="00BB2696"/>
    <w:rsid w:val="00C17034"/>
    <w:rsid w:val="00C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84F5C8505420B9286B3D0F94C99C0">
    <w:name w:val="41184F5C8505420B9286B3D0F94C9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000000"/>
      </a:lt1>
      <a:dk2>
        <a:srgbClr val="4D4D4D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 (1)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Gorin</dc:creator>
  <cp:keywords/>
  <cp:lastModifiedBy>Gorin, David L</cp:lastModifiedBy>
  <cp:revision>2</cp:revision>
  <cp:lastPrinted>2022-08-12T20:41:00Z</cp:lastPrinted>
  <dcterms:created xsi:type="dcterms:W3CDTF">2022-08-12T20:41:00Z</dcterms:created>
  <dcterms:modified xsi:type="dcterms:W3CDTF">2022-08-12T20:41:00Z</dcterms:modified>
  <cp:version/>
</cp:coreProperties>
</file>